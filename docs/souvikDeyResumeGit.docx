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79A8">
        <w:trPr>
          <w:trHeight w:hRule="exact" w:val="185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8F2F4C" w:rsidP="00913946">
            <w:pPr>
              <w:pStyle w:val="Title"/>
            </w:pPr>
            <w:r>
              <w:t xml:space="preserve">souvik </w:t>
            </w:r>
            <w:r>
              <w:rPr>
                <w:rStyle w:val="IntenseEmphasis"/>
              </w:rPr>
              <w:t>Dey</w:t>
            </w:r>
          </w:p>
          <w:p w:rsidR="00692703" w:rsidRPr="00CF1A49" w:rsidRDefault="001E46B0" w:rsidP="001E46B0">
            <w:pPr>
              <w:pStyle w:val="ContactInfo"/>
              <w:tabs>
                <w:tab w:val="center" w:pos="4680"/>
                <w:tab w:val="left" w:pos="8370"/>
              </w:tabs>
              <w:contextualSpacing w:val="0"/>
              <w:jc w:val="left"/>
            </w:pPr>
            <w:r>
              <w:tab/>
            </w:r>
            <w:r w:rsidR="008F2F4C">
              <w:t>Electronic City, Phase 1, Bengaluru - 560100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8FBBE8759674490B10DB7A3F7C4147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F2F4C" w:rsidRPr="008F2F4C">
              <w:rPr>
                <w:b/>
              </w:rPr>
              <w:t>9123720652</w:t>
            </w:r>
            <w:r>
              <w:rPr>
                <w:b/>
              </w:rPr>
              <w:tab/>
            </w:r>
          </w:p>
          <w:p w:rsidR="00AB79A8" w:rsidRDefault="00455A44" w:rsidP="008F2F4C">
            <w:pPr>
              <w:pStyle w:val="ContactInfoEmphasis"/>
              <w:contextualSpacing w:val="0"/>
            </w:pPr>
            <w:hyperlink r:id="rId7" w:history="1">
              <w:r w:rsidRPr="00BA1DB4">
                <w:rPr>
                  <w:rStyle w:val="Hyperlink"/>
                </w:rPr>
                <w:t>dey.souvik007244@gmail.com</w:t>
              </w:r>
            </w:hyperlink>
            <w:r>
              <w:t xml:space="preserve"> . https://souvik-dey.github.io/CV/</w:t>
            </w:r>
          </w:p>
          <w:p w:rsidR="00E2523F" w:rsidRPr="00CF1A49" w:rsidRDefault="00E2523F" w:rsidP="008F2F4C">
            <w:pPr>
              <w:pStyle w:val="ContactInfoEmphasis"/>
              <w:contextualSpacing w:val="0"/>
            </w:pPr>
            <w:bookmarkStart w:id="0" w:name="_GoBack"/>
            <w:bookmarkEnd w:id="0"/>
          </w:p>
        </w:tc>
      </w:tr>
      <w:tr w:rsidR="009571D8" w:rsidRPr="00CF1A49" w:rsidTr="001E46B0">
        <w:trPr>
          <w:trHeight w:val="23"/>
        </w:trPr>
        <w:tc>
          <w:tcPr>
            <w:tcW w:w="9360" w:type="dxa"/>
            <w:tcMar>
              <w:top w:w="432" w:type="dxa"/>
            </w:tcMar>
          </w:tcPr>
          <w:p w:rsidR="001755A8" w:rsidRPr="00CF1A49" w:rsidRDefault="005C28EC" w:rsidP="005C28EC">
            <w:pPr>
              <w:contextualSpacing w:val="0"/>
            </w:pPr>
            <w:r>
              <w:t>B.</w:t>
            </w:r>
            <w:r w:rsidR="00666BBB">
              <w:t xml:space="preserve"> </w:t>
            </w:r>
            <w:r>
              <w:t>Tech in Computer Science and Engineering having 1+ year of experience in backend development.</w:t>
            </w:r>
          </w:p>
        </w:tc>
      </w:tr>
    </w:tbl>
    <w:p w:rsidR="004E01EB" w:rsidRPr="00CF1A49" w:rsidRDefault="00B0758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62697EBF70E4FE4B8CD50D546EB5CB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67"/>
      </w:tblGrid>
      <w:tr w:rsidR="001D0BF1" w:rsidRPr="00CF1A49" w:rsidTr="008F2F4C">
        <w:trPr>
          <w:trHeight w:val="2080"/>
        </w:trPr>
        <w:tc>
          <w:tcPr>
            <w:tcW w:w="9366" w:type="dxa"/>
          </w:tcPr>
          <w:p w:rsidR="001D0BF1" w:rsidRPr="00CF1A49" w:rsidRDefault="008F2F4C" w:rsidP="001D0BF1">
            <w:pPr>
              <w:pStyle w:val="Heading3"/>
              <w:contextualSpacing w:val="0"/>
              <w:outlineLvl w:val="2"/>
            </w:pPr>
            <w:r>
              <w:t>Nov 17 – Present</w:t>
            </w:r>
          </w:p>
          <w:p w:rsidR="001D0BF1" w:rsidRDefault="008F2F4C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Systems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Infosys ltd</w:t>
            </w:r>
          </w:p>
          <w:p w:rsidR="008F2F4C" w:rsidRPr="00CF1A49" w:rsidRDefault="008F2F4C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REsponsibilities - </w:t>
            </w:r>
          </w:p>
          <w:p w:rsidR="001E3120" w:rsidRDefault="001E46B0" w:rsidP="008F2F4C">
            <w:pPr>
              <w:pStyle w:val="ListParagraph"/>
              <w:numPr>
                <w:ilvl w:val="0"/>
                <w:numId w:val="14"/>
              </w:numPr>
            </w:pPr>
            <w:r>
              <w:t xml:space="preserve">Worked on UI, RESTful APIs, </w:t>
            </w:r>
            <w:proofErr w:type="gramStart"/>
            <w:r>
              <w:t>business</w:t>
            </w:r>
            <w:proofErr w:type="gramEnd"/>
            <w:r>
              <w:t xml:space="preserve"> logic and data persistence.</w:t>
            </w:r>
          </w:p>
          <w:p w:rsidR="008F2F4C" w:rsidRDefault="008F2F4C" w:rsidP="008F2F4C">
            <w:pPr>
              <w:pStyle w:val="ListParagraph"/>
              <w:numPr>
                <w:ilvl w:val="0"/>
                <w:numId w:val="14"/>
              </w:numPr>
            </w:pPr>
            <w:r>
              <w:t>Deployment to Dev and Production Environment</w:t>
            </w:r>
            <w:r w:rsidR="005C28EC">
              <w:t xml:space="preserve"> through containerization.</w:t>
            </w:r>
          </w:p>
          <w:p w:rsidR="008F2F4C" w:rsidRDefault="001E46B0" w:rsidP="008F2F4C">
            <w:pPr>
              <w:pStyle w:val="ListParagraph"/>
              <w:numPr>
                <w:ilvl w:val="0"/>
                <w:numId w:val="14"/>
              </w:numPr>
            </w:pPr>
            <w:r>
              <w:t xml:space="preserve">Designed various collections of our MongoDB for the project. </w:t>
            </w:r>
          </w:p>
          <w:p w:rsidR="005C28EC" w:rsidRDefault="005C28EC" w:rsidP="008F2F4C">
            <w:pPr>
              <w:pStyle w:val="ListParagraph"/>
              <w:numPr>
                <w:ilvl w:val="0"/>
                <w:numId w:val="14"/>
              </w:numPr>
            </w:pPr>
            <w:r>
              <w:t xml:space="preserve">Managing </w:t>
            </w:r>
            <w:proofErr w:type="spellStart"/>
            <w:r>
              <w:t>docker</w:t>
            </w:r>
            <w:proofErr w:type="spellEnd"/>
            <w:r>
              <w:t xml:space="preserve"> containers using </w:t>
            </w:r>
            <w:proofErr w:type="spellStart"/>
            <w:r>
              <w:t>docker</w:t>
            </w:r>
            <w:proofErr w:type="spellEnd"/>
            <w:r>
              <w:t xml:space="preserve"> swarm. </w:t>
            </w:r>
          </w:p>
          <w:p w:rsidR="008F2F4C" w:rsidRPr="00CF1A49" w:rsidRDefault="008F2F4C" w:rsidP="008F2F4C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achievement – </w:t>
            </w:r>
          </w:p>
          <w:p w:rsidR="005C28EC" w:rsidRPr="00CF1A49" w:rsidRDefault="008F2F4C" w:rsidP="005C28EC">
            <w:pPr>
              <w:pStyle w:val="ListParagraph"/>
              <w:numPr>
                <w:ilvl w:val="0"/>
                <w:numId w:val="15"/>
              </w:numPr>
            </w:pPr>
            <w:r>
              <w:t xml:space="preserve">Received Infosys </w:t>
            </w:r>
            <w:proofErr w:type="spellStart"/>
            <w:r>
              <w:t>I</w:t>
            </w:r>
            <w:r w:rsidR="005C28EC">
              <w:t>nsta</w:t>
            </w:r>
            <w:proofErr w:type="spellEnd"/>
            <w:r w:rsidR="005C28EC">
              <w:t xml:space="preserve"> Award for good performance.</w:t>
            </w:r>
          </w:p>
        </w:tc>
      </w:tr>
      <w:tr w:rsidR="00F61DF9" w:rsidRPr="00CF1A49" w:rsidTr="008F2F4C">
        <w:trPr>
          <w:trHeight w:val="228"/>
        </w:trPr>
        <w:tc>
          <w:tcPr>
            <w:tcW w:w="9366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789C332629FD4F0399280703FAEB32F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F2F4C" w:rsidP="001D0BF1">
            <w:pPr>
              <w:pStyle w:val="Heading3"/>
              <w:contextualSpacing w:val="0"/>
              <w:outlineLvl w:val="2"/>
            </w:pPr>
            <w:r>
              <w:t>Year of passing - 2017</w:t>
            </w:r>
          </w:p>
          <w:p w:rsidR="001D0BF1" w:rsidRPr="00CF1A49" w:rsidRDefault="008F2F4C" w:rsidP="001D0BF1">
            <w:pPr>
              <w:pStyle w:val="Heading2"/>
              <w:contextualSpacing w:val="0"/>
              <w:outlineLvl w:val="1"/>
            </w:pPr>
            <w:r>
              <w:t>B. Tech (CSE)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Haldia Institute of Technology, W.B</w:t>
            </w:r>
          </w:p>
          <w:p w:rsidR="007538DC" w:rsidRPr="00CF1A49" w:rsidRDefault="00C93337" w:rsidP="00C93337">
            <w:pPr>
              <w:contextualSpacing w:val="0"/>
            </w:pPr>
            <w:r>
              <w:t>DGPA – 8.7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93337" w:rsidP="00F61DF9">
            <w:pPr>
              <w:pStyle w:val="Heading3"/>
              <w:contextualSpacing w:val="0"/>
              <w:outlineLvl w:val="2"/>
            </w:pPr>
            <w:r>
              <w:t>Year of passing - 2013</w:t>
            </w:r>
          </w:p>
          <w:p w:rsidR="00F61DF9" w:rsidRPr="00CF1A49" w:rsidRDefault="00C93337" w:rsidP="00F61DF9">
            <w:pPr>
              <w:pStyle w:val="Heading2"/>
              <w:contextualSpacing w:val="0"/>
              <w:outlineLvl w:val="1"/>
            </w:pPr>
            <w:r>
              <w:t>Higher secondary (Science)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d.a.v. model school, dhanbad, jharkhand</w:t>
            </w:r>
          </w:p>
          <w:p w:rsidR="00F61DF9" w:rsidRDefault="00C93337" w:rsidP="00C93337">
            <w:r>
              <w:t>Percentage – 83.5</w:t>
            </w:r>
          </w:p>
        </w:tc>
      </w:tr>
    </w:tbl>
    <w:sdt>
      <w:sdtPr>
        <w:alias w:val="Skills:"/>
        <w:tag w:val="Skills:"/>
        <w:id w:val="-1392877668"/>
        <w:placeholder>
          <w:docPart w:val="CA0B8B16AAC642C6B1F36F2F7B2F7EF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14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959"/>
      </w:tblGrid>
      <w:tr w:rsidR="003A0632" w:rsidRPr="006E1507" w:rsidTr="005C28EC">
        <w:trPr>
          <w:trHeight w:val="1168"/>
        </w:trPr>
        <w:tc>
          <w:tcPr>
            <w:tcW w:w="4680" w:type="dxa"/>
          </w:tcPr>
          <w:p w:rsidR="001E3120" w:rsidRDefault="00C93337" w:rsidP="006E1507">
            <w:pPr>
              <w:pStyle w:val="ListBullet"/>
              <w:contextualSpacing w:val="0"/>
            </w:pPr>
            <w:r>
              <w:t xml:space="preserve">Java, Python, C, </w:t>
            </w:r>
            <w:proofErr w:type="spellStart"/>
            <w:r>
              <w:t>Node.Js</w:t>
            </w:r>
            <w:proofErr w:type="spellEnd"/>
          </w:p>
          <w:p w:rsidR="005C28EC" w:rsidRPr="006E1507" w:rsidRDefault="005C28EC" w:rsidP="006E1507">
            <w:pPr>
              <w:pStyle w:val="ListBullet"/>
              <w:contextualSpacing w:val="0"/>
            </w:pPr>
            <w:r>
              <w:t>Spring(Core/Boot/MVC), Hibernate, Express</w:t>
            </w:r>
          </w:p>
          <w:p w:rsidR="005C28EC" w:rsidRPr="006E1507" w:rsidRDefault="00C93337" w:rsidP="005C28EC">
            <w:pPr>
              <w:pStyle w:val="ListBullet"/>
              <w:contextualSpacing w:val="0"/>
            </w:pP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</w:tc>
        <w:tc>
          <w:tcPr>
            <w:tcW w:w="4959" w:type="dxa"/>
            <w:tcMar>
              <w:left w:w="360" w:type="dxa"/>
            </w:tcMar>
          </w:tcPr>
          <w:p w:rsidR="003A0632" w:rsidRPr="006E1507" w:rsidRDefault="00C93337" w:rsidP="006E1507">
            <w:pPr>
              <w:pStyle w:val="ListBullet"/>
              <w:contextualSpacing w:val="0"/>
            </w:pPr>
            <w:r>
              <w:t>HTML5, CSS3, Bootstrap4, EJS</w:t>
            </w:r>
          </w:p>
          <w:p w:rsidR="001E3120" w:rsidRDefault="00C93337" w:rsidP="005C28EC">
            <w:pPr>
              <w:pStyle w:val="ListBullet"/>
              <w:contextualSpacing w:val="0"/>
            </w:pPr>
            <w:r>
              <w:t>Docker Containers</w:t>
            </w:r>
            <w:r w:rsidR="005C28EC">
              <w:t xml:space="preserve">, </w:t>
            </w:r>
            <w:proofErr w:type="spellStart"/>
            <w:r w:rsidR="005C28EC">
              <w:t>Microservices</w:t>
            </w:r>
            <w:proofErr w:type="spellEnd"/>
            <w:r w:rsidR="005C28EC">
              <w:t>, Linux Basics</w:t>
            </w:r>
          </w:p>
          <w:p w:rsidR="005C28EC" w:rsidRDefault="005C28EC" w:rsidP="005C28EC">
            <w:pPr>
              <w:pStyle w:val="ListBullet"/>
              <w:contextualSpacing w:val="0"/>
            </w:pPr>
            <w:r>
              <w:t>Data Structures &amp; Algorithms</w:t>
            </w:r>
          </w:p>
          <w:p w:rsidR="005C28EC" w:rsidRPr="006E1507" w:rsidRDefault="005C28EC" w:rsidP="005C28E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:rsidR="00AD782D" w:rsidRPr="00CF1A49" w:rsidRDefault="00B0758E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3EBB79B76B9F4AC496BE8F6AE935AAAF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1E46B0">
        <w:t>/PROJECTS</w:t>
      </w:r>
    </w:p>
    <w:p w:rsidR="00B51D1B" w:rsidRDefault="005C28EC" w:rsidP="00C93337">
      <w:pPr>
        <w:pStyle w:val="ListParagraph"/>
        <w:numPr>
          <w:ilvl w:val="0"/>
          <w:numId w:val="15"/>
        </w:numPr>
      </w:pPr>
      <w:r>
        <w:t xml:space="preserve">Completed </w:t>
      </w:r>
      <w:r w:rsidR="00C93337">
        <w:t xml:space="preserve">Web Development from </w:t>
      </w:r>
      <w:proofErr w:type="spellStart"/>
      <w:r w:rsidR="00C93337">
        <w:t>Udemy</w:t>
      </w:r>
      <w:proofErr w:type="spellEnd"/>
      <w:r>
        <w:t>.</w:t>
      </w:r>
    </w:p>
    <w:p w:rsidR="00C93337" w:rsidRDefault="00C93337" w:rsidP="00C93337">
      <w:pPr>
        <w:pStyle w:val="ListParagraph"/>
        <w:numPr>
          <w:ilvl w:val="0"/>
          <w:numId w:val="15"/>
        </w:numPr>
      </w:pPr>
      <w:r>
        <w:t>Presented Paper at ICITAM 2017 on An Efficient Image Encryption method based on Random Vectors.</w:t>
      </w:r>
    </w:p>
    <w:p w:rsidR="001E46B0" w:rsidRDefault="00AB79A8" w:rsidP="001E46B0">
      <w:pPr>
        <w:pStyle w:val="ListParagraph"/>
        <w:numPr>
          <w:ilvl w:val="0"/>
          <w:numId w:val="15"/>
        </w:numPr>
      </w:pPr>
      <w:r>
        <w:t>Build a console based Movie Ticket Booking Application using Python, MySQL as a part of Infosys Generic Training.</w:t>
      </w:r>
    </w:p>
    <w:p w:rsidR="00AB79A8" w:rsidRPr="006E1507" w:rsidRDefault="00AB79A8" w:rsidP="001E46B0">
      <w:pPr>
        <w:pStyle w:val="ListParagraph"/>
        <w:numPr>
          <w:ilvl w:val="0"/>
          <w:numId w:val="15"/>
        </w:numPr>
      </w:pPr>
      <w:r>
        <w:t xml:space="preserve">Build a Shopping Web Application using Angular, HTML/CSS, Java, </w:t>
      </w:r>
      <w:proofErr w:type="gramStart"/>
      <w:r>
        <w:t>MySQL</w:t>
      </w:r>
      <w:proofErr w:type="gramEnd"/>
      <w:r>
        <w:t xml:space="preserve"> as a part of Infosys Stream training.</w:t>
      </w:r>
    </w:p>
    <w:sectPr w:rsidR="00AB79A8" w:rsidRPr="006E1507" w:rsidSect="001E46B0">
      <w:footerReference w:type="default" r:id="rId8"/>
      <w:headerReference w:type="first" r:id="rId9"/>
      <w:pgSz w:w="12240" w:h="15840" w:code="1"/>
      <w:pgMar w:top="567" w:right="1440" w:bottom="14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8E" w:rsidRDefault="00B0758E" w:rsidP="0068194B">
      <w:r>
        <w:separator/>
      </w:r>
    </w:p>
    <w:p w:rsidR="00B0758E" w:rsidRDefault="00B0758E"/>
    <w:p w:rsidR="00B0758E" w:rsidRDefault="00B0758E"/>
  </w:endnote>
  <w:endnote w:type="continuationSeparator" w:id="0">
    <w:p w:rsidR="00B0758E" w:rsidRDefault="00B0758E" w:rsidP="0068194B">
      <w:r>
        <w:continuationSeparator/>
      </w:r>
    </w:p>
    <w:p w:rsidR="00B0758E" w:rsidRDefault="00B0758E"/>
    <w:p w:rsidR="00B0758E" w:rsidRDefault="00B075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692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9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8E" w:rsidRDefault="00B0758E" w:rsidP="0068194B">
      <w:r>
        <w:separator/>
      </w:r>
    </w:p>
    <w:p w:rsidR="00B0758E" w:rsidRDefault="00B0758E"/>
    <w:p w:rsidR="00B0758E" w:rsidRDefault="00B0758E"/>
  </w:footnote>
  <w:footnote w:type="continuationSeparator" w:id="0">
    <w:p w:rsidR="00B0758E" w:rsidRDefault="00B0758E" w:rsidP="0068194B">
      <w:r>
        <w:continuationSeparator/>
      </w:r>
    </w:p>
    <w:p w:rsidR="00B0758E" w:rsidRDefault="00B0758E"/>
    <w:p w:rsidR="00B0758E" w:rsidRDefault="00B075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A53673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CF3CD3"/>
    <w:multiLevelType w:val="hybridMultilevel"/>
    <w:tmpl w:val="AC04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D77AF8"/>
    <w:multiLevelType w:val="hybridMultilevel"/>
    <w:tmpl w:val="BB2AC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4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6B0"/>
    <w:rsid w:val="001E7E0C"/>
    <w:rsid w:val="001F0BB0"/>
    <w:rsid w:val="001F4E6D"/>
    <w:rsid w:val="001F6140"/>
    <w:rsid w:val="00203573"/>
    <w:rsid w:val="0020597D"/>
    <w:rsid w:val="00213B4C"/>
    <w:rsid w:val="00223E6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804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A4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28EC"/>
    <w:rsid w:val="005C5932"/>
    <w:rsid w:val="005D3CA7"/>
    <w:rsid w:val="005D4CC1"/>
    <w:rsid w:val="005F4B91"/>
    <w:rsid w:val="005F55D2"/>
    <w:rsid w:val="0062312F"/>
    <w:rsid w:val="00625F2C"/>
    <w:rsid w:val="006618E9"/>
    <w:rsid w:val="00666BBB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37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2F4C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9A8"/>
    <w:rsid w:val="00AD360E"/>
    <w:rsid w:val="00AD40FB"/>
    <w:rsid w:val="00AD782D"/>
    <w:rsid w:val="00AE7650"/>
    <w:rsid w:val="00B0459B"/>
    <w:rsid w:val="00B0758E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4330"/>
    <w:rsid w:val="00C47FA6"/>
    <w:rsid w:val="00C57FC6"/>
    <w:rsid w:val="00C66A7D"/>
    <w:rsid w:val="00C779DA"/>
    <w:rsid w:val="00C814F7"/>
    <w:rsid w:val="00C9333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23F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59D27-85B0-481B-84AF-75D7D7D0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y.souvik00724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njit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FBBE8759674490B10DB7A3F7C41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0FD0-8442-4D3A-AD1D-15F7B0AD3DC3}"/>
      </w:docPartPr>
      <w:docPartBody>
        <w:p w:rsidR="00A170CB" w:rsidRDefault="00FB1EBA">
          <w:pPr>
            <w:pStyle w:val="68FBBE8759674490B10DB7A3F7C4147E"/>
          </w:pPr>
          <w:r w:rsidRPr="00CF1A49">
            <w:t>·</w:t>
          </w:r>
        </w:p>
      </w:docPartBody>
    </w:docPart>
    <w:docPart>
      <w:docPartPr>
        <w:name w:val="862697EBF70E4FE4B8CD50D546EB5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C065-FE5B-49EF-9042-D881E4802C8B}"/>
      </w:docPartPr>
      <w:docPartBody>
        <w:p w:rsidR="00A170CB" w:rsidRDefault="00FB1EBA">
          <w:pPr>
            <w:pStyle w:val="862697EBF70E4FE4B8CD50D546EB5CB0"/>
          </w:pPr>
          <w:r w:rsidRPr="00CF1A49">
            <w:t>Experience</w:t>
          </w:r>
        </w:p>
      </w:docPartBody>
    </w:docPart>
    <w:docPart>
      <w:docPartPr>
        <w:name w:val="789C332629FD4F0399280703FAEB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D258C-8FB9-40CD-9AEB-F3F4010E3597}"/>
      </w:docPartPr>
      <w:docPartBody>
        <w:p w:rsidR="00A170CB" w:rsidRDefault="00FB1EBA">
          <w:pPr>
            <w:pStyle w:val="789C332629FD4F0399280703FAEB32F7"/>
          </w:pPr>
          <w:r w:rsidRPr="00CF1A49">
            <w:t>Education</w:t>
          </w:r>
        </w:p>
      </w:docPartBody>
    </w:docPart>
    <w:docPart>
      <w:docPartPr>
        <w:name w:val="CA0B8B16AAC642C6B1F36F2F7B2F7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8E1A4-D9B2-4A6A-815D-A3C1FDB1314C}"/>
      </w:docPartPr>
      <w:docPartBody>
        <w:p w:rsidR="00A170CB" w:rsidRDefault="00FB1EBA">
          <w:pPr>
            <w:pStyle w:val="CA0B8B16AAC642C6B1F36F2F7B2F7EF7"/>
          </w:pPr>
          <w:r w:rsidRPr="00CF1A49">
            <w:t>Skills</w:t>
          </w:r>
        </w:p>
      </w:docPartBody>
    </w:docPart>
    <w:docPart>
      <w:docPartPr>
        <w:name w:val="3EBB79B76B9F4AC496BE8F6AE935A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999F1-7EE4-455F-8776-E74EE9F2BE0F}"/>
      </w:docPartPr>
      <w:docPartBody>
        <w:p w:rsidR="00A170CB" w:rsidRDefault="00FB1EBA">
          <w:pPr>
            <w:pStyle w:val="3EBB79B76B9F4AC496BE8F6AE935AAA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A"/>
    <w:rsid w:val="006875FB"/>
    <w:rsid w:val="00A170CB"/>
    <w:rsid w:val="00B23D38"/>
    <w:rsid w:val="00B57BA1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1F3548E80941CE87EC8F4871D37E87">
    <w:name w:val="921F3548E80941CE87EC8F4871D37E8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484F2B1F71842BD989A8E310700F860">
    <w:name w:val="8484F2B1F71842BD989A8E310700F860"/>
  </w:style>
  <w:style w:type="paragraph" w:customStyle="1" w:styleId="34FCC2C3F2ED4EEF8AF2955F20E5A650">
    <w:name w:val="34FCC2C3F2ED4EEF8AF2955F20E5A650"/>
  </w:style>
  <w:style w:type="paragraph" w:customStyle="1" w:styleId="68FBBE8759674490B10DB7A3F7C4147E">
    <w:name w:val="68FBBE8759674490B10DB7A3F7C4147E"/>
  </w:style>
  <w:style w:type="paragraph" w:customStyle="1" w:styleId="F86C5C6AA02C4A3B8235842BC37B9C96">
    <w:name w:val="F86C5C6AA02C4A3B8235842BC37B9C96"/>
  </w:style>
  <w:style w:type="paragraph" w:customStyle="1" w:styleId="2A8CCDD300D2497E9D0412CFEB3EB763">
    <w:name w:val="2A8CCDD300D2497E9D0412CFEB3EB763"/>
  </w:style>
  <w:style w:type="paragraph" w:customStyle="1" w:styleId="7C91DFECD4EE4037853C52F289A356DA">
    <w:name w:val="7C91DFECD4EE4037853C52F289A356DA"/>
  </w:style>
  <w:style w:type="paragraph" w:customStyle="1" w:styleId="0AD98EE0AE7D486D89A3F1F0913A0B70">
    <w:name w:val="0AD98EE0AE7D486D89A3F1F0913A0B70"/>
  </w:style>
  <w:style w:type="paragraph" w:customStyle="1" w:styleId="D2C6244B373B4ABF8AC9C65DECB3B0AA">
    <w:name w:val="D2C6244B373B4ABF8AC9C65DECB3B0AA"/>
  </w:style>
  <w:style w:type="paragraph" w:customStyle="1" w:styleId="5E88BE48AA5D42999FBAB7E458B692FA">
    <w:name w:val="5E88BE48AA5D42999FBAB7E458B692FA"/>
  </w:style>
  <w:style w:type="paragraph" w:customStyle="1" w:styleId="E549648126174D54B7F8FFD7E76B9642">
    <w:name w:val="E549648126174D54B7F8FFD7E76B9642"/>
  </w:style>
  <w:style w:type="paragraph" w:customStyle="1" w:styleId="862697EBF70E4FE4B8CD50D546EB5CB0">
    <w:name w:val="862697EBF70E4FE4B8CD50D546EB5CB0"/>
  </w:style>
  <w:style w:type="paragraph" w:customStyle="1" w:styleId="51C83A25A5CE45C9BAF1A68E34B98D19">
    <w:name w:val="51C83A25A5CE45C9BAF1A68E34B98D19"/>
  </w:style>
  <w:style w:type="paragraph" w:customStyle="1" w:styleId="006BD0FD08C34E6B88C06AE0A7037B04">
    <w:name w:val="006BD0FD08C34E6B88C06AE0A7037B04"/>
  </w:style>
  <w:style w:type="paragraph" w:customStyle="1" w:styleId="7E1D68DC70A641FC8B48D0FAC122C878">
    <w:name w:val="7E1D68DC70A641FC8B48D0FAC122C87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B710B9657344838DAF913BF54C0D45">
    <w:name w:val="80B710B9657344838DAF913BF54C0D45"/>
  </w:style>
  <w:style w:type="paragraph" w:customStyle="1" w:styleId="BB3424C794DF4962A50449A4B3E39308">
    <w:name w:val="BB3424C794DF4962A50449A4B3E39308"/>
  </w:style>
  <w:style w:type="paragraph" w:customStyle="1" w:styleId="CF85457E112445018DDFB00808DB5F6E">
    <w:name w:val="CF85457E112445018DDFB00808DB5F6E"/>
  </w:style>
  <w:style w:type="paragraph" w:customStyle="1" w:styleId="D40C4E4806E14E4BAEB62881153DE01D">
    <w:name w:val="D40C4E4806E14E4BAEB62881153DE01D"/>
  </w:style>
  <w:style w:type="paragraph" w:customStyle="1" w:styleId="C12BFFF40E5D426D8BAC7DE2BFE60D55">
    <w:name w:val="C12BFFF40E5D426D8BAC7DE2BFE60D55"/>
  </w:style>
  <w:style w:type="paragraph" w:customStyle="1" w:styleId="DCE9DEEE472D4B109764E4C4DE1974D3">
    <w:name w:val="DCE9DEEE472D4B109764E4C4DE1974D3"/>
  </w:style>
  <w:style w:type="paragraph" w:customStyle="1" w:styleId="02DC38A285BE4838AF8EE889A67E1636">
    <w:name w:val="02DC38A285BE4838AF8EE889A67E1636"/>
  </w:style>
  <w:style w:type="paragraph" w:customStyle="1" w:styleId="789C332629FD4F0399280703FAEB32F7">
    <w:name w:val="789C332629FD4F0399280703FAEB32F7"/>
  </w:style>
  <w:style w:type="paragraph" w:customStyle="1" w:styleId="166F2E72F820458689CE3B8C350FAB7E">
    <w:name w:val="166F2E72F820458689CE3B8C350FAB7E"/>
  </w:style>
  <w:style w:type="paragraph" w:customStyle="1" w:styleId="ED31924A2BAC4E69B842F93D30CBD41C">
    <w:name w:val="ED31924A2BAC4E69B842F93D30CBD41C"/>
  </w:style>
  <w:style w:type="paragraph" w:customStyle="1" w:styleId="2A19061F0D0B4F85B04392DB380339A7">
    <w:name w:val="2A19061F0D0B4F85B04392DB380339A7"/>
  </w:style>
  <w:style w:type="paragraph" w:customStyle="1" w:styleId="93949950DC36460E8E370783255C62C9">
    <w:name w:val="93949950DC36460E8E370783255C62C9"/>
  </w:style>
  <w:style w:type="paragraph" w:customStyle="1" w:styleId="8103C1335D8C429A88FC2F00385CDFD4">
    <w:name w:val="8103C1335D8C429A88FC2F00385CDFD4"/>
  </w:style>
  <w:style w:type="paragraph" w:customStyle="1" w:styleId="5792D8E3B8ED4BC39BCFE320F08B6E1D">
    <w:name w:val="5792D8E3B8ED4BC39BCFE320F08B6E1D"/>
  </w:style>
  <w:style w:type="paragraph" w:customStyle="1" w:styleId="6F4305109CCE4211BC20018515A21993">
    <w:name w:val="6F4305109CCE4211BC20018515A21993"/>
  </w:style>
  <w:style w:type="paragraph" w:customStyle="1" w:styleId="15FA07ECA02549C3998741D948E75EFA">
    <w:name w:val="15FA07ECA02549C3998741D948E75EFA"/>
  </w:style>
  <w:style w:type="paragraph" w:customStyle="1" w:styleId="E1CD0CF2C4DB451B8AA00329C51F1741">
    <w:name w:val="E1CD0CF2C4DB451B8AA00329C51F1741"/>
  </w:style>
  <w:style w:type="paragraph" w:customStyle="1" w:styleId="28C6398FA5B6451D8CCD3F6871438033">
    <w:name w:val="28C6398FA5B6451D8CCD3F6871438033"/>
  </w:style>
  <w:style w:type="paragraph" w:customStyle="1" w:styleId="CA0B8B16AAC642C6B1F36F2F7B2F7EF7">
    <w:name w:val="CA0B8B16AAC642C6B1F36F2F7B2F7EF7"/>
  </w:style>
  <w:style w:type="paragraph" w:customStyle="1" w:styleId="DFC829CDD5E1448C85C2887668560340">
    <w:name w:val="DFC829CDD5E1448C85C2887668560340"/>
  </w:style>
  <w:style w:type="paragraph" w:customStyle="1" w:styleId="5C567F2EAAD94E4F93B9668A78D63FE8">
    <w:name w:val="5C567F2EAAD94E4F93B9668A78D63FE8"/>
  </w:style>
  <w:style w:type="paragraph" w:customStyle="1" w:styleId="F3C37E01B8814802BCBF72757E71CBB2">
    <w:name w:val="F3C37E01B8814802BCBF72757E71CBB2"/>
  </w:style>
  <w:style w:type="paragraph" w:customStyle="1" w:styleId="2672CE8CF9AE4E22AC2AF68C19E07C1E">
    <w:name w:val="2672CE8CF9AE4E22AC2AF68C19E07C1E"/>
  </w:style>
  <w:style w:type="paragraph" w:customStyle="1" w:styleId="359BEE871E9B4F3284FBDEAF1FC88D3B">
    <w:name w:val="359BEE871E9B4F3284FBDEAF1FC88D3B"/>
  </w:style>
  <w:style w:type="paragraph" w:customStyle="1" w:styleId="3EBB79B76B9F4AC496BE8F6AE935AAAF">
    <w:name w:val="3EBB79B76B9F4AC496BE8F6AE935AAAF"/>
  </w:style>
  <w:style w:type="paragraph" w:customStyle="1" w:styleId="4D5555822E2D4E3D927DABFE63729043">
    <w:name w:val="4D5555822E2D4E3D927DABFE63729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Dey</dc:creator>
  <cp:keywords/>
  <dc:description/>
  <cp:lastModifiedBy>saranjith lal</cp:lastModifiedBy>
  <cp:revision>2</cp:revision>
  <cp:lastPrinted>2019-04-07T09:27:00Z</cp:lastPrinted>
  <dcterms:created xsi:type="dcterms:W3CDTF">2019-04-07T15:22:00Z</dcterms:created>
  <dcterms:modified xsi:type="dcterms:W3CDTF">2019-04-07T15:22:00Z</dcterms:modified>
  <cp:category/>
</cp:coreProperties>
</file>